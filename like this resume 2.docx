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FD7C60" w:rsidP="003856C9">
            <w:pPr>
              <w:pStyle w:val="Heading1"/>
            </w:pPr>
            <w:r>
              <w:t>Love Slaughter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2C60749D" wp14:editId="0B66693B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0FC4F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D7C60" w:rsidP="00441EB9">
            <w:pPr>
              <w:pStyle w:val="Heading3"/>
            </w:pPr>
            <w:r>
              <w:t>lovemercybiz@gmail.com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64CD2425" wp14:editId="2CF08A5E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B37A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D7C60" w:rsidP="00441EB9">
            <w:pPr>
              <w:pStyle w:val="Heading3"/>
            </w:pPr>
            <w:r>
              <w:t>215-792-3253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eastAsia="ko-KR"/>
              </w:rPr>
              <mc:AlternateContent>
                <mc:Choice Requires="wpg">
                  <w:drawing>
                    <wp:inline distT="0" distB="0" distL="0" distR="0" wp14:anchorId="22F8F358" wp14:editId="439C3D7A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B2905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D7C60" w:rsidP="00441EB9">
            <w:pPr>
              <w:pStyle w:val="Heading3"/>
            </w:pPr>
            <w:r w:rsidRPr="00FD7C60">
              <w:t>linkedin.com/in/loveslaughter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Default="00FD7C6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C420C8">
                    <w:rPr>
                      <w:noProof/>
                      <w:lang w:eastAsia="ko-KR"/>
                    </w:rPr>
                    <mc:AlternateContent>
                      <mc:Choice Requires="wpg">
                        <w:drawing>
                          <wp:inline distT="0" distB="0" distL="0" distR="0" wp14:anchorId="28D9763C" wp14:editId="3999A2FB">
                            <wp:extent cx="329184" cy="329184"/>
                            <wp:effectExtent l="0" t="0" r="13970" b="13970"/>
                            <wp:docPr id="4" name="Group 43" title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" name="Freeform 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27A818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xNHRQAAEJ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gsAMTR0U&#10;AABCcgAADgAAAAAAAAAAAAAAAAAuAgAAZHJzL2Uyb0RvYy54bWxQSwECLQAUAAYACAAAACEAaEcb&#10;0NgAAAADAQAADwAAAAAAAAAAAAAAAAB3FgAAZHJzL2Rvd25yZXYueG1sUEsFBgAAAAAEAAQA8wAA&#10;AHwXAAAAAA==&#10;">
                            <v:shape id="Freeform 5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6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:rsidR="00FD7C60" w:rsidRDefault="00FD7C6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wolfsbane.xyz</w:t>
                  </w:r>
                </w:p>
                <w:p w:rsidR="00FD7C60" w:rsidRPr="00441EB9" w:rsidRDefault="00FD7C6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lovemercybiz.com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E0DDB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34CF5663ACD4F8BA923ABB6460160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eastAsia="ko-KR"/>
                    </w:rPr>
                    <mc:AlternateContent>
                      <mc:Choice Requires="wps">
                        <w:drawing>
                          <wp:inline distT="0" distB="0" distL="0" distR="0" wp14:anchorId="5BEF483C" wp14:editId="05B31A9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EFD57CB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FD7C60" w:rsidP="00FD7C60">
                  <w:r>
                    <w:t>To gain valuable experience in the industry</w:t>
                  </w:r>
                  <w:bookmarkStart w:id="0" w:name="_GoBack"/>
                  <w:bookmarkEnd w:id="0"/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AE0DDB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0C696C62F6E4242B6D9E0FFA0AACC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eastAsia="ko-KR"/>
                    </w:rPr>
                    <mc:AlternateContent>
                      <mc:Choice Requires="wps">
                        <w:drawing>
                          <wp:inline distT="0" distB="0" distL="0" distR="0" wp14:anchorId="4310B354" wp14:editId="72BC837E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E4290F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F908CB93CF21438282A805BC6B8661E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E0DDB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FB2704200364E86B08518F5694161D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AE0DDB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CA3B4C74F4A6492EAC58CE518D55F0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C420C8" w:rsidRPr="005152F2" w:rsidRDefault="00AE0DDB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C7BFEA89185B40B8A23CBD920BFCBB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C0F1379377704351BBFDEDFC77BB3E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C380E518EFEE4B4683F87E020C1A64C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3E0D90B4CD3B491DAC41F0A810E3354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:rsidR="00C420C8" w:rsidRDefault="00AE0DDB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0A0780595C504DA09C17E9C0084242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0D9C5F059E414CFFAAB4211441C90F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694DA901B71C42D7A005DFB66F0EA10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AE0DDB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97125D3C31435E9FFDB238BCD999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7E51A9B370264474863AE5196DD54D2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918B9AE55F714F5EB7F2DE753C9069A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C420C8" w:rsidRDefault="00AE0DDB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F84B8F511B26489392FF88CB093112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AE0DDB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FB7ACCBBDC154C2B9E73382B8796AB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64157C347443489588C8AF2D5B57CF0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DDB" w:rsidRDefault="00AE0DDB" w:rsidP="003856C9">
      <w:pPr>
        <w:spacing w:after="0" w:line="240" w:lineRule="auto"/>
      </w:pPr>
      <w:r>
        <w:separator/>
      </w:r>
    </w:p>
  </w:endnote>
  <w:endnote w:type="continuationSeparator" w:id="0">
    <w:p w:rsidR="00AE0DDB" w:rsidRDefault="00AE0DD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휴먼매직체"/>
    <w:panose1 w:val="00000000000000000000"/>
    <w:charset w:val="81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0D60CC7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FD7C60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C8692D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DDB" w:rsidRDefault="00AE0DDB" w:rsidP="003856C9">
      <w:pPr>
        <w:spacing w:after="0" w:line="240" w:lineRule="auto"/>
      </w:pPr>
      <w:r>
        <w:separator/>
      </w:r>
    </w:p>
  </w:footnote>
  <w:footnote w:type="continuationSeparator" w:id="0">
    <w:p w:rsidR="00AE0DDB" w:rsidRDefault="00AE0DD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E21F6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4C3DA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BC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556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06CBC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E0DDB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D7C60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BAEC1"/>
  <w15:chartTrackingRefBased/>
  <w15:docId w15:val="{5E1AD51C-8EBA-4E82-8867-E1C512EA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em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4CF5663ACD4F8BA923ABB64601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819E1-49AC-44FA-A160-DAD6206D2432}"/>
      </w:docPartPr>
      <w:docPartBody>
        <w:p w:rsidR="007E5A00" w:rsidRDefault="00C67ED5">
          <w:pPr>
            <w:pStyle w:val="734CF5663ACD4F8BA923ABB646016095"/>
          </w:pPr>
          <w:r>
            <w:t>Objective</w:t>
          </w:r>
        </w:p>
      </w:docPartBody>
    </w:docPart>
    <w:docPart>
      <w:docPartPr>
        <w:name w:val="40C696C62F6E4242B6D9E0FFA0AAC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15E21-99A1-4826-AC86-1069BB803C42}"/>
      </w:docPartPr>
      <w:docPartBody>
        <w:p w:rsidR="007E5A00" w:rsidRDefault="00C67ED5">
          <w:pPr>
            <w:pStyle w:val="40C696C62F6E4242B6D9E0FFA0AACCDB"/>
          </w:pPr>
          <w:r>
            <w:t>Skills</w:t>
          </w:r>
        </w:p>
      </w:docPartBody>
    </w:docPart>
    <w:docPart>
      <w:docPartPr>
        <w:name w:val="F908CB93CF21438282A805BC6B866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2CA7-65E2-4215-B65F-67EB50045D23}"/>
      </w:docPartPr>
      <w:docPartBody>
        <w:p w:rsidR="007E5A00" w:rsidRDefault="00C67ED5">
          <w:pPr>
            <w:pStyle w:val="F908CB93CF21438282A805BC6B8661E6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1FB2704200364E86B08518F569416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BD39D-81D1-4C70-8747-BB0CE0E2CB4F}"/>
      </w:docPartPr>
      <w:docPartBody>
        <w:p w:rsidR="007E5A00" w:rsidRDefault="00C67ED5">
          <w:pPr>
            <w:pStyle w:val="1FB2704200364E86B08518F5694161DF"/>
          </w:pPr>
          <w:r w:rsidRPr="005152F2">
            <w:t>Experience</w:t>
          </w:r>
        </w:p>
      </w:docPartBody>
    </w:docPart>
    <w:docPart>
      <w:docPartPr>
        <w:name w:val="CA3B4C74F4A6492EAC58CE518D55F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E2984-CD4F-4993-B619-D26BF94465A8}"/>
      </w:docPartPr>
      <w:docPartBody>
        <w:p w:rsidR="007E5A00" w:rsidRDefault="00C67ED5">
          <w:pPr>
            <w:pStyle w:val="CA3B4C74F4A6492EAC58CE518D55F081"/>
          </w:pPr>
          <w:r w:rsidRPr="0043426C">
            <w:t>Job Title/Company</w:t>
          </w:r>
        </w:p>
      </w:docPartBody>
    </w:docPart>
    <w:docPart>
      <w:docPartPr>
        <w:name w:val="C7BFEA89185B40B8A23CBD920BFCB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502EE-8881-49F3-B5E0-9EED6FE77FEF}"/>
      </w:docPartPr>
      <w:docPartBody>
        <w:p w:rsidR="007E5A00" w:rsidRDefault="00C67ED5">
          <w:pPr>
            <w:pStyle w:val="C7BFEA89185B40B8A23CBD920BFCBB12"/>
          </w:pPr>
          <w:r>
            <w:t>Dates From</w:t>
          </w:r>
        </w:p>
      </w:docPartBody>
    </w:docPart>
    <w:docPart>
      <w:docPartPr>
        <w:name w:val="C0F1379377704351BBFDEDFC77BB3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4650-A9BB-43AA-A76D-D94ABF87BB63}"/>
      </w:docPartPr>
      <w:docPartBody>
        <w:p w:rsidR="007E5A00" w:rsidRDefault="00C67ED5">
          <w:pPr>
            <w:pStyle w:val="C0F1379377704351BBFDEDFC77BB3E7A"/>
          </w:pPr>
          <w:r>
            <w:t>To</w:t>
          </w:r>
        </w:p>
      </w:docPartBody>
    </w:docPart>
    <w:docPart>
      <w:docPartPr>
        <w:name w:val="C380E518EFEE4B4683F87E020C1A6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0E804-2D15-4DB3-B471-A9E541A67A6F}"/>
      </w:docPartPr>
      <w:docPartBody>
        <w:p w:rsidR="007E5A00" w:rsidRDefault="00C67ED5">
          <w:pPr>
            <w:pStyle w:val="C380E518EFEE4B4683F87E020C1A64C9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3E0D90B4CD3B491DAC41F0A810E33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91088-106B-4C7D-B257-BD286F12C047}"/>
      </w:docPartPr>
      <w:docPartBody>
        <w:p w:rsidR="007E5A00" w:rsidRDefault="00C67ED5">
          <w:pPr>
            <w:pStyle w:val="3E0D90B4CD3B491DAC41F0A810E3354E"/>
          </w:pPr>
          <w:r w:rsidRPr="0043426C">
            <w:t>Job Title/Company</w:t>
          </w:r>
        </w:p>
      </w:docPartBody>
    </w:docPart>
    <w:docPart>
      <w:docPartPr>
        <w:name w:val="0A0780595C504DA09C17E9C008424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EFEB-83CC-4742-96A7-F8D45AA442B6}"/>
      </w:docPartPr>
      <w:docPartBody>
        <w:p w:rsidR="007E5A00" w:rsidRDefault="00C67ED5">
          <w:pPr>
            <w:pStyle w:val="0A0780595C504DA09C17E9C008424226"/>
          </w:pPr>
          <w:r>
            <w:t>Dates From</w:t>
          </w:r>
        </w:p>
      </w:docPartBody>
    </w:docPart>
    <w:docPart>
      <w:docPartPr>
        <w:name w:val="0D9C5F059E414CFFAAB4211441C90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EFD79-D2EF-49A3-9A81-67602A233575}"/>
      </w:docPartPr>
      <w:docPartBody>
        <w:p w:rsidR="007E5A00" w:rsidRDefault="00C67ED5">
          <w:pPr>
            <w:pStyle w:val="0D9C5F059E414CFFAAB4211441C90F9C"/>
          </w:pPr>
          <w:r>
            <w:t>To</w:t>
          </w:r>
        </w:p>
      </w:docPartBody>
    </w:docPart>
    <w:docPart>
      <w:docPartPr>
        <w:name w:val="694DA901B71C42D7A005DFB66F0EA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25635-9A30-4E47-A437-F802AC567B0E}"/>
      </w:docPartPr>
      <w:docPartBody>
        <w:p w:rsidR="007E5A00" w:rsidRDefault="00C67ED5">
          <w:pPr>
            <w:pStyle w:val="694DA901B71C42D7A005DFB66F0EA106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4997125D3C31435E9FFDB238BCD9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4EBA1-029A-408A-BE7F-DD7B5B793493}"/>
      </w:docPartPr>
      <w:docPartBody>
        <w:p w:rsidR="007E5A00" w:rsidRDefault="00C67ED5">
          <w:pPr>
            <w:pStyle w:val="4997125D3C31435E9FFDB238BCD99901"/>
          </w:pPr>
          <w:r w:rsidRPr="005152F2">
            <w:t>Education</w:t>
          </w:r>
        </w:p>
      </w:docPartBody>
    </w:docPart>
    <w:docPart>
      <w:docPartPr>
        <w:name w:val="7E51A9B370264474863AE5196DD54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429A-D793-4FE0-BB86-9833C5B43CA1}"/>
      </w:docPartPr>
      <w:docPartBody>
        <w:p w:rsidR="007E5A00" w:rsidRDefault="00C67ED5">
          <w:pPr>
            <w:pStyle w:val="7E51A9B370264474863AE5196DD54D20"/>
          </w:pPr>
          <w:r w:rsidRPr="0043426C">
            <w:t>Degree / Date Earned</w:t>
          </w:r>
        </w:p>
      </w:docPartBody>
    </w:docPart>
    <w:docPart>
      <w:docPartPr>
        <w:name w:val="918B9AE55F714F5EB7F2DE753C90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EEA78-B6E3-47FE-811D-CA41603F086B}"/>
      </w:docPartPr>
      <w:docPartBody>
        <w:p w:rsidR="007E5A00" w:rsidRDefault="00C67ED5">
          <w:pPr>
            <w:pStyle w:val="918B9AE55F714F5EB7F2DE753C9069A1"/>
          </w:pPr>
          <w:r w:rsidRPr="005152F2">
            <w:t>School</w:t>
          </w:r>
        </w:p>
      </w:docPartBody>
    </w:docPart>
    <w:docPart>
      <w:docPartPr>
        <w:name w:val="F84B8F511B26489392FF88CB09311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6F55C-5E02-42DE-8DAC-332AE494C1D9}"/>
      </w:docPartPr>
      <w:docPartBody>
        <w:p w:rsidR="007E5A00" w:rsidRDefault="00C67ED5">
          <w:pPr>
            <w:pStyle w:val="F84B8F511B26489392FF88CB093112E7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FB7ACCBBDC154C2B9E73382B8796A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D988-CF04-44DA-90CF-8EE1B28829AB}"/>
      </w:docPartPr>
      <w:docPartBody>
        <w:p w:rsidR="007E5A00" w:rsidRDefault="00C67ED5">
          <w:pPr>
            <w:pStyle w:val="FB7ACCBBDC154C2B9E73382B8796AB4A"/>
          </w:pPr>
          <w:r w:rsidRPr="005152F2">
            <w:t>Volunteer Experience or Leadership</w:t>
          </w:r>
        </w:p>
      </w:docPartBody>
    </w:docPart>
    <w:docPart>
      <w:docPartPr>
        <w:name w:val="64157C347443489588C8AF2D5B57C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73B1-C59F-4765-8172-36F7826CE8E6}"/>
      </w:docPartPr>
      <w:docPartBody>
        <w:p w:rsidR="007E5A00" w:rsidRDefault="00C67ED5">
          <w:pPr>
            <w:pStyle w:val="64157C347443489588C8AF2D5B57CF08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휴먼매직체"/>
    <w:panose1 w:val="00000000000000000000"/>
    <w:charset w:val="81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D5"/>
    <w:rsid w:val="007E5A00"/>
    <w:rsid w:val="00B274CF"/>
    <w:rsid w:val="00C6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64166BD7FC400287B1CDF266AD67BF">
    <w:name w:val="C764166BD7FC400287B1CDF266AD67BF"/>
  </w:style>
  <w:style w:type="paragraph" w:customStyle="1" w:styleId="F6BB1798343D4944A90519EB00E8416A">
    <w:name w:val="F6BB1798343D4944A90519EB00E8416A"/>
  </w:style>
  <w:style w:type="paragraph" w:customStyle="1" w:styleId="14AA8F8997564DACB41E7C5A0228FCDF">
    <w:name w:val="14AA8F8997564DACB41E7C5A0228FCDF"/>
  </w:style>
  <w:style w:type="paragraph" w:customStyle="1" w:styleId="920C08305203411EB5F2B513A5FF3190">
    <w:name w:val="920C08305203411EB5F2B513A5FF3190"/>
  </w:style>
  <w:style w:type="paragraph" w:customStyle="1" w:styleId="1A32060DF01E444A828756C8F1BDEC3A">
    <w:name w:val="1A32060DF01E444A828756C8F1BDEC3A"/>
  </w:style>
  <w:style w:type="paragraph" w:customStyle="1" w:styleId="734CF5663ACD4F8BA923ABB646016095">
    <w:name w:val="734CF5663ACD4F8BA923ABB646016095"/>
  </w:style>
  <w:style w:type="paragraph" w:customStyle="1" w:styleId="B6CFA74ABF794789B3ACE051A59FD99D">
    <w:name w:val="B6CFA74ABF794789B3ACE051A59FD99D"/>
  </w:style>
  <w:style w:type="paragraph" w:customStyle="1" w:styleId="40C696C62F6E4242B6D9E0FFA0AACCDB">
    <w:name w:val="40C696C62F6E4242B6D9E0FFA0AACCDB"/>
  </w:style>
  <w:style w:type="paragraph" w:customStyle="1" w:styleId="F908CB93CF21438282A805BC6B8661E6">
    <w:name w:val="F908CB93CF21438282A805BC6B8661E6"/>
  </w:style>
  <w:style w:type="paragraph" w:customStyle="1" w:styleId="1FB2704200364E86B08518F5694161DF">
    <w:name w:val="1FB2704200364E86B08518F5694161DF"/>
  </w:style>
  <w:style w:type="paragraph" w:customStyle="1" w:styleId="CA3B4C74F4A6492EAC58CE518D55F081">
    <w:name w:val="CA3B4C74F4A6492EAC58CE518D55F081"/>
  </w:style>
  <w:style w:type="paragraph" w:customStyle="1" w:styleId="C7BFEA89185B40B8A23CBD920BFCBB12">
    <w:name w:val="C7BFEA89185B40B8A23CBD920BFCBB12"/>
  </w:style>
  <w:style w:type="paragraph" w:customStyle="1" w:styleId="C0F1379377704351BBFDEDFC77BB3E7A">
    <w:name w:val="C0F1379377704351BBFDEDFC77BB3E7A"/>
  </w:style>
  <w:style w:type="paragraph" w:customStyle="1" w:styleId="C380E518EFEE4B4683F87E020C1A64C9">
    <w:name w:val="C380E518EFEE4B4683F87E020C1A64C9"/>
  </w:style>
  <w:style w:type="paragraph" w:customStyle="1" w:styleId="3E0D90B4CD3B491DAC41F0A810E3354E">
    <w:name w:val="3E0D90B4CD3B491DAC41F0A810E3354E"/>
  </w:style>
  <w:style w:type="paragraph" w:customStyle="1" w:styleId="0A0780595C504DA09C17E9C008424226">
    <w:name w:val="0A0780595C504DA09C17E9C008424226"/>
  </w:style>
  <w:style w:type="paragraph" w:customStyle="1" w:styleId="0D9C5F059E414CFFAAB4211441C90F9C">
    <w:name w:val="0D9C5F059E414CFFAAB4211441C90F9C"/>
  </w:style>
  <w:style w:type="paragraph" w:customStyle="1" w:styleId="694DA901B71C42D7A005DFB66F0EA106">
    <w:name w:val="694DA901B71C42D7A005DFB66F0EA106"/>
  </w:style>
  <w:style w:type="paragraph" w:customStyle="1" w:styleId="4997125D3C31435E9FFDB238BCD99901">
    <w:name w:val="4997125D3C31435E9FFDB238BCD99901"/>
  </w:style>
  <w:style w:type="paragraph" w:customStyle="1" w:styleId="7E51A9B370264474863AE5196DD54D20">
    <w:name w:val="7E51A9B370264474863AE5196DD54D20"/>
  </w:style>
  <w:style w:type="paragraph" w:customStyle="1" w:styleId="918B9AE55F714F5EB7F2DE753C9069A1">
    <w:name w:val="918B9AE55F714F5EB7F2DE753C9069A1"/>
  </w:style>
  <w:style w:type="paragraph" w:customStyle="1" w:styleId="F84B8F511B26489392FF88CB093112E7">
    <w:name w:val="F84B8F511B26489392FF88CB093112E7"/>
  </w:style>
  <w:style w:type="paragraph" w:customStyle="1" w:styleId="FB7ACCBBDC154C2B9E73382B8796AB4A">
    <w:name w:val="FB7ACCBBDC154C2B9E73382B8796AB4A"/>
  </w:style>
  <w:style w:type="paragraph" w:customStyle="1" w:styleId="64157C347443489588C8AF2D5B57CF08">
    <w:name w:val="64157C347443489588C8AF2D5B57C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Mercy</dc:creator>
  <cp:keywords/>
  <dc:description/>
  <cp:lastModifiedBy>Love Mercy</cp:lastModifiedBy>
  <cp:revision>2</cp:revision>
  <dcterms:created xsi:type="dcterms:W3CDTF">2018-10-05T20:10:00Z</dcterms:created>
  <dcterms:modified xsi:type="dcterms:W3CDTF">2018-10-05T20:26:00Z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